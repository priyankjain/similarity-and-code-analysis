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62" w:rsidRDefault="00352C62" w:rsidP="0042689D">
      <w:r>
        <w:t>Similarity Score:</w:t>
      </w:r>
    </w:p>
    <w:p w:rsidR="00352C62" w:rsidRDefault="00352C62" w:rsidP="0042689D"/>
    <w:p w:rsidR="0042689D" w:rsidRDefault="0042689D" w:rsidP="0042689D">
      <w:r>
        <w:t>Phase 1:</w:t>
      </w:r>
    </w:p>
    <w:p w:rsidR="0042689D" w:rsidRDefault="00352C62" w:rsidP="0042689D">
      <w:hyperlink r:id="rId4" w:history="1">
        <w:r w:rsidRPr="000253A9">
          <w:rPr>
            <w:rStyle w:val="Hyperlink"/>
          </w:rPr>
          <w:t>http://moss.stanford.edu/results/247250602</w:t>
        </w:r>
      </w:hyperlink>
    </w:p>
    <w:p w:rsidR="00352C62" w:rsidRDefault="00352C62" w:rsidP="0042689D"/>
    <w:p w:rsidR="0042689D" w:rsidRDefault="0042689D" w:rsidP="0042689D">
      <w:r>
        <w:t>Phase 2:</w:t>
      </w:r>
    </w:p>
    <w:p w:rsidR="0042689D" w:rsidRDefault="00352C62" w:rsidP="0042689D">
      <w:hyperlink r:id="rId5" w:history="1">
        <w:r w:rsidRPr="000253A9">
          <w:rPr>
            <w:rStyle w:val="Hyperlink"/>
          </w:rPr>
          <w:t>http://moss.stanford.edu/results/997288046/</w:t>
        </w:r>
      </w:hyperlink>
    </w:p>
    <w:p w:rsidR="00352C62" w:rsidRDefault="00352C62" w:rsidP="0042689D"/>
    <w:p w:rsidR="0042689D" w:rsidRDefault="0042689D" w:rsidP="0042689D">
      <w:r>
        <w:t>Phase 3:</w:t>
      </w:r>
    </w:p>
    <w:p w:rsidR="0042689D" w:rsidRDefault="00352C62" w:rsidP="0042689D">
      <w:hyperlink r:id="rId6" w:history="1">
        <w:r w:rsidRPr="000253A9">
          <w:rPr>
            <w:rStyle w:val="Hyperlink"/>
          </w:rPr>
          <w:t>http://moss.stanford.edu/results/294393391/</w:t>
        </w:r>
      </w:hyperlink>
    </w:p>
    <w:p w:rsidR="00352C62" w:rsidRDefault="00352C62" w:rsidP="0042689D"/>
    <w:p w:rsidR="0042689D" w:rsidRDefault="0042689D" w:rsidP="0042689D">
      <w:r>
        <w:t>Phase 4:</w:t>
      </w:r>
    </w:p>
    <w:p w:rsidR="00760301" w:rsidRDefault="00352C62" w:rsidP="0042689D">
      <w:hyperlink r:id="rId7" w:history="1">
        <w:r w:rsidRPr="000253A9">
          <w:rPr>
            <w:rStyle w:val="Hyperlink"/>
          </w:rPr>
          <w:t>http://moss.stanford.edu/results/359045068</w:t>
        </w:r>
      </w:hyperlink>
    </w:p>
    <w:p w:rsidR="00352C62" w:rsidRDefault="00352C62" w:rsidP="0042689D"/>
    <w:p w:rsidR="00352C62" w:rsidRDefault="00352C62" w:rsidP="0042689D">
      <w:r>
        <w:t>Reuse Score:</w:t>
      </w:r>
    </w:p>
    <w:p w:rsidR="00352C62" w:rsidRDefault="004B2AA3" w:rsidP="0042689D">
      <w:r>
        <w:t>Phase 2 to Phase 1:</w:t>
      </w:r>
    </w:p>
    <w:p w:rsidR="004B2AA3" w:rsidRDefault="004B2AA3" w:rsidP="0042689D">
      <w:hyperlink r:id="rId8" w:history="1">
        <w:r w:rsidRPr="000253A9">
          <w:rPr>
            <w:rStyle w:val="Hyperlink"/>
          </w:rPr>
          <w:t>http://moss.stanford.edu/results/848869095/</w:t>
        </w:r>
      </w:hyperlink>
    </w:p>
    <w:p w:rsidR="004B2AA3" w:rsidRDefault="004B2AA3" w:rsidP="004B2AA3"/>
    <w:p w:rsidR="004B2AA3" w:rsidRDefault="004B2AA3" w:rsidP="004B2AA3">
      <w:r w:rsidRPr="004B2AA3">
        <w:t xml:space="preserve">Phase </w:t>
      </w:r>
      <w:r>
        <w:t>3</w:t>
      </w:r>
      <w:r w:rsidRPr="004B2AA3">
        <w:t xml:space="preserve"> to Phase </w:t>
      </w:r>
      <w:r>
        <w:t>2:</w:t>
      </w:r>
    </w:p>
    <w:bookmarkStart w:id="0" w:name="_GoBack"/>
    <w:p w:rsidR="004B2AA3" w:rsidRDefault="004B2AA3" w:rsidP="004B2AA3">
      <w:r>
        <w:fldChar w:fldCharType="begin"/>
      </w:r>
      <w:r>
        <w:instrText xml:space="preserve"> HYPERLINK "</w:instrText>
      </w:r>
      <w:r w:rsidRPr="004B2AA3">
        <w:instrText>http://moss.stanford.edu/results/967016912/</w:instrText>
      </w:r>
      <w:r>
        <w:instrText xml:space="preserve">" </w:instrText>
      </w:r>
      <w:r>
        <w:fldChar w:fldCharType="separate"/>
      </w:r>
      <w:r w:rsidRPr="000253A9">
        <w:rPr>
          <w:rStyle w:val="Hyperlink"/>
        </w:rPr>
        <w:t>http://moss.stanford.edu/results/967016912/</w:t>
      </w:r>
      <w:r>
        <w:fldChar w:fldCharType="end"/>
      </w:r>
    </w:p>
    <w:bookmarkEnd w:id="0"/>
    <w:p w:rsidR="004B2AA3" w:rsidRDefault="004B2AA3" w:rsidP="004B2AA3"/>
    <w:p w:rsidR="004B2AA3" w:rsidRDefault="004B2AA3" w:rsidP="004B2AA3">
      <w:r>
        <w:t>Phase 4 to Phase 3:</w:t>
      </w:r>
    </w:p>
    <w:p w:rsidR="004B2AA3" w:rsidRDefault="004B2AA3" w:rsidP="004B2AA3">
      <w:hyperlink r:id="rId9" w:history="1">
        <w:r w:rsidRPr="000253A9">
          <w:rPr>
            <w:rStyle w:val="Hyperlink"/>
          </w:rPr>
          <w:t>http://moss.stanford.edu/results/9031270/</w:t>
        </w:r>
      </w:hyperlink>
    </w:p>
    <w:p w:rsidR="004B2AA3" w:rsidRPr="004B2AA3" w:rsidRDefault="004B2AA3" w:rsidP="004B2AA3"/>
    <w:p w:rsidR="004B2AA3" w:rsidRDefault="004B2AA3" w:rsidP="0042689D"/>
    <w:sectPr w:rsidR="004B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9D"/>
    <w:rsid w:val="00352C62"/>
    <w:rsid w:val="003E33CA"/>
    <w:rsid w:val="0042689D"/>
    <w:rsid w:val="004B2AA3"/>
    <w:rsid w:val="00F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C8E5-F548-4D7F-853C-0480D89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s.stanford.edu/results/84886909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ss.stanford.edu/results/359045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s.stanford.edu/results/29439339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ss.stanford.edu/results/99728804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oss.stanford.edu/results/247250602" TargetMode="External"/><Relationship Id="rId9" Type="http://schemas.openxmlformats.org/officeDocument/2006/relationships/hyperlink" Target="http://moss.stanford.edu/results/90312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51CB4D3F</Template>
  <TotalTime>77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Hsiang, Chien-Yi</dc:creator>
  <cp:keywords/>
  <dc:description/>
  <cp:lastModifiedBy>Hsiang, Chien-Yi</cp:lastModifiedBy>
  <cp:revision>2</cp:revision>
  <dcterms:created xsi:type="dcterms:W3CDTF">2016-07-27T22:36:00Z</dcterms:created>
  <dcterms:modified xsi:type="dcterms:W3CDTF">2016-07-27T23:53:00Z</dcterms:modified>
</cp:coreProperties>
</file>